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639"/>
        <w:tblW w:w="49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70"/>
      </w:tblGrid>
      <w:tr w:rsidR="00692703" w:rsidRPr="00CF1A49" w14:paraId="321A56BA" w14:textId="77777777" w:rsidTr="00655355">
        <w:trPr>
          <w:trHeight w:hRule="exact" w:val="1356"/>
        </w:trPr>
        <w:tc>
          <w:tcPr>
            <w:tcW w:w="9271" w:type="dxa"/>
            <w:tcMar>
              <w:top w:w="0" w:type="dxa"/>
              <w:bottom w:w="0" w:type="dxa"/>
            </w:tcMar>
          </w:tcPr>
          <w:p w14:paraId="17D2191E" w14:textId="77777777" w:rsidR="00692703" w:rsidRPr="00CF1A49" w:rsidRDefault="00066F4D" w:rsidP="00655355">
            <w:pPr>
              <w:pStyle w:val="Title"/>
            </w:pPr>
            <w:r>
              <w:t>Rahul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sahu</w:t>
            </w:r>
          </w:p>
          <w:p w14:paraId="721A633F" w14:textId="49FA10BE" w:rsidR="00692703" w:rsidRPr="00CF1A49" w:rsidRDefault="00066F4D" w:rsidP="00655355">
            <w:pPr>
              <w:pStyle w:val="ContactInfo"/>
              <w:contextualSpacing w:val="0"/>
            </w:pPr>
            <w:r>
              <w:t>Crossings Republik, Ghaziabad</w:t>
            </w:r>
            <w:r w:rsidR="00692703" w:rsidRPr="00CF1A49">
              <w:t xml:space="preserve"> </w:t>
            </w:r>
            <w:r>
              <w:t>|</w:t>
            </w:r>
            <w:r w:rsidR="00692703" w:rsidRPr="00CF1A49">
              <w:t xml:space="preserve"> </w:t>
            </w:r>
            <w:r w:rsidR="00944CF9">
              <w:t>0</w:t>
            </w:r>
            <w:r>
              <w:t>9205849889</w:t>
            </w:r>
          </w:p>
          <w:p w14:paraId="795E4F6F" w14:textId="75636724" w:rsidR="00692703" w:rsidRPr="00CF1A49" w:rsidRDefault="00066F4D" w:rsidP="00655355">
            <w:pPr>
              <w:pStyle w:val="ContactInfoEmphasis"/>
              <w:contextualSpacing w:val="0"/>
            </w:pPr>
            <w:r>
              <w:t>redb17mail@gmail.com</w:t>
            </w:r>
            <w:r w:rsidR="00692703" w:rsidRPr="00CF1A49">
              <w:t xml:space="preserve"> </w:t>
            </w:r>
            <w:r>
              <w:t>|</w:t>
            </w:r>
            <w:r w:rsidR="00692703" w:rsidRPr="00CF1A49">
              <w:t xml:space="preserve"> </w:t>
            </w:r>
            <w:r w:rsidRPr="00066F4D">
              <w:t xml:space="preserve">redb17.github.io </w:t>
            </w:r>
            <w:r>
              <w:t xml:space="preserve">| </w:t>
            </w:r>
            <w:r w:rsidRPr="00066F4D">
              <w:t>linkedin.com/in/rahul-sahu-670b2a150</w:t>
            </w:r>
          </w:p>
        </w:tc>
      </w:tr>
      <w:tr w:rsidR="009571D8" w:rsidRPr="00CF1A49" w14:paraId="58D2CC5F" w14:textId="77777777" w:rsidTr="00655355">
        <w:trPr>
          <w:trHeight w:val="26"/>
        </w:trPr>
        <w:tc>
          <w:tcPr>
            <w:tcW w:w="9271" w:type="dxa"/>
            <w:tcMar>
              <w:top w:w="432" w:type="dxa"/>
            </w:tcMar>
          </w:tcPr>
          <w:p w14:paraId="18C9C773" w14:textId="18EF385B" w:rsidR="002B336B" w:rsidRDefault="002B336B" w:rsidP="00655355">
            <w:pPr>
              <w:contextualSpacing w:val="0"/>
              <w:jc w:val="center"/>
            </w:pPr>
            <w:r>
              <w:t>Software programmer trainee at 10times.</w:t>
            </w:r>
          </w:p>
          <w:p w14:paraId="74C8DCFD" w14:textId="5B28610A" w:rsidR="001755A8" w:rsidRPr="00CF1A49" w:rsidRDefault="002B336B" w:rsidP="00655355">
            <w:pPr>
              <w:contextualSpacing w:val="0"/>
              <w:jc w:val="center"/>
            </w:pPr>
            <w:r>
              <w:t>C</w:t>
            </w:r>
            <w:r w:rsidR="00066F4D">
              <w:t>ompetitive programmer having in-depth knowledge of data structures</w:t>
            </w:r>
            <w:r w:rsidR="00825DAE">
              <w:t xml:space="preserve"> and </w:t>
            </w:r>
            <w:r w:rsidR="00066F4D">
              <w:t>algorithms</w:t>
            </w:r>
            <w:r>
              <w:t>.</w:t>
            </w:r>
          </w:p>
        </w:tc>
      </w:tr>
    </w:tbl>
    <w:p w14:paraId="33166686" w14:textId="11414E1D" w:rsidR="002B336B" w:rsidRDefault="002B336B" w:rsidP="002B336B">
      <w:pPr>
        <w:pStyle w:val="Heading1"/>
      </w:pPr>
      <w:r>
        <w:t xml:space="preserve">Work experience </w:t>
      </w:r>
    </w:p>
    <w:p w14:paraId="17E23C6A" w14:textId="479EB8EF" w:rsidR="002B336B" w:rsidRPr="009F0CC4" w:rsidRDefault="002B336B" w:rsidP="008A668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  <w:color w:val="262626" w:themeColor="text1" w:themeTint="D9"/>
        </w:rPr>
      </w:pPr>
      <w:r w:rsidRPr="009F0CC4">
        <w:rPr>
          <w:rFonts w:asciiTheme="majorHAnsi" w:hAnsiTheme="majorHAnsi"/>
          <w:b/>
          <w:color w:val="262626" w:themeColor="text1" w:themeTint="D9"/>
        </w:rPr>
        <w:t>Software Programmer Trainee at 10times.com</w:t>
      </w:r>
      <w:r w:rsidR="00655355" w:rsidRPr="009F0CC4">
        <w:rPr>
          <w:rFonts w:asciiTheme="majorHAnsi" w:hAnsiTheme="majorHAnsi"/>
          <w:b/>
          <w:color w:val="262626" w:themeColor="text1" w:themeTint="D9"/>
        </w:rPr>
        <w:t xml:space="preserve"> (October 2018 - Present)</w:t>
      </w:r>
    </w:p>
    <w:p w14:paraId="5FADF9BC" w14:textId="75281849" w:rsidR="002B336B" w:rsidRDefault="008A6683" w:rsidP="004E01EB">
      <w:pPr>
        <w:pStyle w:val="ListBullet"/>
      </w:pPr>
      <w:r>
        <w:t>Written cron</w:t>
      </w:r>
      <w:r w:rsidR="00655355">
        <w:t xml:space="preserve"> files</w:t>
      </w:r>
      <w:r>
        <w:t xml:space="preserve"> for updating database entries in PHP and MySql.</w:t>
      </w:r>
    </w:p>
    <w:p w14:paraId="3D55C201" w14:textId="7B2D8746" w:rsidR="008A6683" w:rsidRDefault="008A6683" w:rsidP="004E01EB">
      <w:pPr>
        <w:pStyle w:val="ListBullet"/>
      </w:pPr>
      <w:r>
        <w:t xml:space="preserve">Was part of team responsible for </w:t>
      </w:r>
      <w:r w:rsidR="008B0101">
        <w:t xml:space="preserve">maintaining </w:t>
      </w:r>
      <w:r>
        <w:t xml:space="preserve">site’s </w:t>
      </w:r>
      <w:r w:rsidR="00CF2C80">
        <w:t xml:space="preserve">events page </w:t>
      </w:r>
      <w:hyperlink r:id="rId7" w:history="1">
        <w:r w:rsidR="00CF2C80" w:rsidRPr="00246FF6">
          <w:rPr>
            <w:rStyle w:val="Hyperlink"/>
          </w:rPr>
          <w:t>www.10times.com/events</w:t>
        </w:r>
      </w:hyperlink>
    </w:p>
    <w:p w14:paraId="40107110" w14:textId="738B7B6A" w:rsidR="008A6683" w:rsidRDefault="008A6683" w:rsidP="008A6683">
      <w:pPr>
        <w:pStyle w:val="ListBullet"/>
      </w:pPr>
      <w:r>
        <w:t xml:space="preserve">Developed </w:t>
      </w:r>
      <w:r w:rsidR="00CF2C80">
        <w:t xml:space="preserve">REST APIs for </w:t>
      </w:r>
      <w:r>
        <w:t xml:space="preserve">site’s widgets and buttons </w:t>
      </w:r>
      <w:hyperlink r:id="rId8" w:history="1">
        <w:r w:rsidRPr="00246FF6">
          <w:rPr>
            <w:rStyle w:val="Hyperlink"/>
          </w:rPr>
          <w:t>www.10times.com/widget</w:t>
        </w:r>
      </w:hyperlink>
    </w:p>
    <w:p w14:paraId="7A453EE9" w14:textId="77777777" w:rsidR="00202226" w:rsidRDefault="00202226" w:rsidP="00202226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t>achievements (algorithmic contests)</w:t>
      </w:r>
    </w:p>
    <w:p w14:paraId="775E5EA1" w14:textId="77777777" w:rsidR="00202226" w:rsidRDefault="00202226" w:rsidP="00202226">
      <w:pPr>
        <w:pStyle w:val="ListBullet"/>
      </w:pPr>
      <w:r w:rsidRPr="004110B8">
        <w:rPr>
          <w:b/>
          <w:i/>
        </w:rPr>
        <w:t>51st out of 3800+</w:t>
      </w:r>
      <w:r w:rsidRPr="00202226">
        <w:t xml:space="preserve"> participants in Performance Optimization </w:t>
      </w:r>
      <w:r>
        <w:t xml:space="preserve">contest </w:t>
      </w:r>
      <w:r w:rsidRPr="00202226">
        <w:t xml:space="preserve">organized by </w:t>
      </w:r>
      <w:r w:rsidRPr="004110B8">
        <w:rPr>
          <w:b/>
          <w:i/>
        </w:rPr>
        <w:t>HackerRank</w:t>
      </w:r>
      <w:r w:rsidRPr="004110B8">
        <w:t>.</w:t>
      </w:r>
    </w:p>
    <w:p w14:paraId="01BF1C05" w14:textId="5DD447CE" w:rsidR="00202226" w:rsidRDefault="00202226" w:rsidP="00655355">
      <w:pPr>
        <w:pStyle w:val="ListBullet"/>
      </w:pPr>
      <w:r w:rsidRPr="004110B8">
        <w:rPr>
          <w:b/>
          <w:i/>
        </w:rPr>
        <w:t>88th out of 1000+</w:t>
      </w:r>
      <w:r>
        <w:t xml:space="preserve"> participants in OLX Cod</w:t>
      </w:r>
      <w:r w:rsidR="00825DAE">
        <w:t>e</w:t>
      </w:r>
      <w:r>
        <w:t xml:space="preserve"> contest organized by </w:t>
      </w:r>
      <w:r w:rsidRPr="004110B8">
        <w:rPr>
          <w:b/>
          <w:i/>
        </w:rPr>
        <w:t>OLX</w:t>
      </w:r>
      <w:r w:rsidRPr="004110B8">
        <w:t>.</w:t>
      </w:r>
    </w:p>
    <w:p w14:paraId="1BA29481" w14:textId="33D39ECD" w:rsidR="00202226" w:rsidRPr="00753DAC" w:rsidRDefault="00202226" w:rsidP="00202226">
      <w:pPr>
        <w:pStyle w:val="ListBullet"/>
        <w:rPr>
          <w:b/>
          <w:i/>
          <w:u w:val="single"/>
        </w:rPr>
      </w:pPr>
      <w:r w:rsidRPr="004110B8">
        <w:rPr>
          <w:b/>
          <w:i/>
        </w:rPr>
        <w:t>5th position</w:t>
      </w:r>
      <w:r w:rsidRPr="00202226">
        <w:t xml:space="preserve"> in Cognizance inter-college </w:t>
      </w:r>
      <w:r>
        <w:t xml:space="preserve">contest </w:t>
      </w:r>
      <w:r w:rsidRPr="00202226">
        <w:t xml:space="preserve">organized by </w:t>
      </w:r>
      <w:r w:rsidRPr="004110B8">
        <w:rPr>
          <w:b/>
          <w:i/>
        </w:rPr>
        <w:t>IIT Roorkee.</w:t>
      </w:r>
    </w:p>
    <w:p w14:paraId="4727E48B" w14:textId="77777777" w:rsidR="00944CF9" w:rsidRDefault="00202226" w:rsidP="00944CF9">
      <w:pPr>
        <w:pStyle w:val="ListBullet"/>
      </w:pPr>
      <w:r w:rsidRPr="00825DAE">
        <w:rPr>
          <w:b/>
          <w:i/>
        </w:rPr>
        <w:t>HackerRank</w:t>
      </w:r>
      <w:r>
        <w:t xml:space="preserve"> </w:t>
      </w:r>
      <w:r w:rsidR="004F5CAD">
        <w:t xml:space="preserve">Highest </w:t>
      </w:r>
      <w:r>
        <w:t xml:space="preserve">Rating: </w:t>
      </w:r>
      <w:r w:rsidRPr="004110B8">
        <w:rPr>
          <w:b/>
          <w:i/>
        </w:rPr>
        <w:t>1905 (4 Silver, 5 Bronze)</w:t>
      </w:r>
      <w:r w:rsidR="00944CF9">
        <w:t xml:space="preserve"> </w:t>
      </w:r>
      <w:hyperlink r:id="rId9" w:history="1">
        <w:r w:rsidR="00944CF9" w:rsidRPr="00944CF9">
          <w:rPr>
            <w:rStyle w:val="Hyperlink"/>
          </w:rPr>
          <w:t>hackerrank.com/redb17</w:t>
        </w:r>
      </w:hyperlink>
    </w:p>
    <w:p w14:paraId="3B1CD262" w14:textId="344A44B5" w:rsidR="002167A4" w:rsidRDefault="00202226" w:rsidP="002167A4">
      <w:pPr>
        <w:pStyle w:val="ListBullet"/>
      </w:pPr>
      <w:r w:rsidRPr="00825DAE">
        <w:rPr>
          <w:b/>
          <w:i/>
        </w:rPr>
        <w:t>CodeChef</w:t>
      </w:r>
      <w:r>
        <w:t xml:space="preserve"> </w:t>
      </w:r>
      <w:r w:rsidR="004F5CAD">
        <w:t xml:space="preserve">Highest </w:t>
      </w:r>
      <w:r>
        <w:t xml:space="preserve">Rating: </w:t>
      </w:r>
      <w:r w:rsidRPr="004110B8">
        <w:rPr>
          <w:b/>
          <w:i/>
        </w:rPr>
        <w:t>1885 (4 Star)</w:t>
      </w:r>
      <w:r w:rsidR="00944CF9">
        <w:t xml:space="preserve"> </w:t>
      </w:r>
      <w:hyperlink r:id="rId10" w:history="1">
        <w:r w:rsidR="00944CF9" w:rsidRPr="00944CF9">
          <w:rPr>
            <w:rStyle w:val="Hyperlink"/>
          </w:rPr>
          <w:t>codechef.com/users/redb17</w:t>
        </w:r>
      </w:hyperlink>
    </w:p>
    <w:tbl>
      <w:tblPr>
        <w:tblStyle w:val="TableGrid"/>
        <w:tblpPr w:leftFromText="180" w:rightFromText="180" w:vertAnchor="text" w:tblpY="787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680"/>
        <w:gridCol w:w="4680"/>
      </w:tblGrid>
      <w:tr w:rsidR="002167A4" w:rsidRPr="006E1507" w14:paraId="2EB8D156" w14:textId="77777777" w:rsidTr="00293258">
        <w:tc>
          <w:tcPr>
            <w:tcW w:w="4680" w:type="dxa"/>
          </w:tcPr>
          <w:p w14:paraId="69336AFF" w14:textId="77777777" w:rsidR="002167A4" w:rsidRDefault="002167A4" w:rsidP="00293258">
            <w:pPr>
              <w:pStyle w:val="ListBullet"/>
              <w:contextualSpacing w:val="0"/>
            </w:pPr>
            <w:r>
              <w:t>Data Structures and Algorithms</w:t>
            </w:r>
          </w:p>
          <w:p w14:paraId="749CB35E" w14:textId="77777777" w:rsidR="002167A4" w:rsidRDefault="002167A4" w:rsidP="00293258">
            <w:pPr>
              <w:pStyle w:val="ListBullet"/>
              <w:contextualSpacing w:val="0"/>
            </w:pPr>
            <w:r>
              <w:t>Problem Solving</w:t>
            </w:r>
          </w:p>
          <w:p w14:paraId="3A9A0B38" w14:textId="77777777" w:rsidR="002167A4" w:rsidRDefault="002167A4" w:rsidP="00293258">
            <w:pPr>
              <w:pStyle w:val="ListBullet"/>
              <w:contextualSpacing w:val="0"/>
            </w:pPr>
            <w:r>
              <w:t>Competitive Programming</w:t>
            </w:r>
          </w:p>
          <w:p w14:paraId="42AD36BD" w14:textId="77777777" w:rsidR="002167A4" w:rsidRPr="006E1507" w:rsidRDefault="00800901" w:rsidP="0029325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hyperlink r:id="rId11" w:history="1">
              <w:r w:rsidR="002167A4" w:rsidRPr="00944CF9">
                <w:rPr>
                  <w:rStyle w:val="Hyperlink"/>
                </w:rPr>
                <w:t>stopstalk.com/user/profile/redb17</w:t>
              </w:r>
            </w:hyperlink>
          </w:p>
        </w:tc>
        <w:tc>
          <w:tcPr>
            <w:tcW w:w="4680" w:type="dxa"/>
            <w:tcMar>
              <w:left w:w="360" w:type="dxa"/>
            </w:tcMar>
          </w:tcPr>
          <w:p w14:paraId="0A19D0DF" w14:textId="77777777" w:rsidR="002167A4" w:rsidRPr="006E1507" w:rsidRDefault="002167A4" w:rsidP="00293258">
            <w:pPr>
              <w:pStyle w:val="ListBullet"/>
              <w:contextualSpacing w:val="0"/>
            </w:pPr>
            <w:r>
              <w:t>C, C++ and Standard Template Library</w:t>
            </w:r>
          </w:p>
          <w:p w14:paraId="1B6EB72F" w14:textId="1A7A40BA" w:rsidR="002167A4" w:rsidRDefault="002167A4" w:rsidP="00293258">
            <w:pPr>
              <w:pStyle w:val="ListBullet"/>
              <w:contextualSpacing w:val="0"/>
            </w:pPr>
            <w:r>
              <w:t>Web (PHP, MySQL</w:t>
            </w:r>
            <w:r w:rsidR="00043EC1">
              <w:t>, JavaScript</w:t>
            </w:r>
            <w:bookmarkStart w:id="0" w:name="_GoBack"/>
            <w:bookmarkEnd w:id="0"/>
            <w:r>
              <w:t>)</w:t>
            </w:r>
          </w:p>
          <w:p w14:paraId="01763416" w14:textId="77777777" w:rsidR="002167A4" w:rsidRPr="006E1507" w:rsidRDefault="00800901" w:rsidP="0029325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hyperlink r:id="rId12" w:history="1">
              <w:r w:rsidR="002167A4" w:rsidRPr="00944CF9">
                <w:rPr>
                  <w:rStyle w:val="Hyperlink"/>
                </w:rPr>
                <w:t>github.com/redb17</w:t>
              </w:r>
            </w:hyperlink>
          </w:p>
        </w:tc>
      </w:tr>
    </w:tbl>
    <w:p w14:paraId="0343A391" w14:textId="77777777" w:rsidR="002167A4" w:rsidRDefault="002167A4" w:rsidP="002167A4">
      <w:pPr>
        <w:pStyle w:val="Heading1"/>
      </w:pPr>
      <w:r>
        <w:t>skills</w:t>
      </w:r>
    </w:p>
    <w:p w14:paraId="050A2E81" w14:textId="77777777" w:rsidR="002167A4" w:rsidRDefault="002167A4" w:rsidP="004F5CAD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64234B29" w14:textId="203AA64A" w:rsidR="004F5CAD" w:rsidRDefault="004F5CAD" w:rsidP="004F5CAD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>
        <w:t>projects (Web)</w:t>
      </w:r>
    </w:p>
    <w:p w14:paraId="39075F3A" w14:textId="77777777" w:rsidR="004F5CAD" w:rsidRPr="004110B8" w:rsidRDefault="00E8300E" w:rsidP="004F5CAD">
      <w:pPr>
        <w:pStyle w:val="ListBullet"/>
        <w:rPr>
          <w:b/>
          <w:i/>
        </w:rPr>
      </w:pPr>
      <w:r w:rsidRPr="004110B8">
        <w:rPr>
          <w:b/>
          <w:i/>
        </w:rPr>
        <w:t>FORUM (LIKE QUORA):</w:t>
      </w:r>
    </w:p>
    <w:p w14:paraId="6ADD0D28" w14:textId="77777777" w:rsidR="004F5CAD" w:rsidRDefault="004F5CAD" w:rsidP="004F5CAD">
      <w:pPr>
        <w:pStyle w:val="ListBullet"/>
        <w:numPr>
          <w:ilvl w:val="0"/>
          <w:numId w:val="0"/>
        </w:numPr>
        <w:ind w:left="360"/>
      </w:pPr>
      <w:r>
        <w:t>Platform to post questions, answers, comments, upvotes, downvotes, points with user login and registration system using JavaScript, NodeJS, MongoDB.</w:t>
      </w:r>
    </w:p>
    <w:p w14:paraId="3D4EB69C" w14:textId="77777777" w:rsidR="00E8300E" w:rsidRDefault="00800901" w:rsidP="00E8300E">
      <w:pPr>
        <w:pStyle w:val="ListBullet"/>
        <w:numPr>
          <w:ilvl w:val="0"/>
          <w:numId w:val="0"/>
        </w:numPr>
        <w:ind w:left="360"/>
      </w:pPr>
      <w:hyperlink r:id="rId13" w:history="1">
        <w:r w:rsidR="004F5CAD" w:rsidRPr="00EF275E">
          <w:rPr>
            <w:rStyle w:val="Hyperlink"/>
          </w:rPr>
          <w:t>github.com/redb17/forum-web-app</w:t>
        </w:r>
      </w:hyperlink>
    </w:p>
    <w:sdt>
      <w:sdtPr>
        <w:alias w:val="Education:"/>
        <w:tag w:val="Education:"/>
        <w:id w:val="-1908763273"/>
        <w:placeholder>
          <w:docPart w:val="1EF74A7D117049B088715D611CC6D515"/>
        </w:placeholder>
        <w:temporary/>
        <w:showingPlcHdr/>
        <w15:appearance w15:val="hidden"/>
      </w:sdtPr>
      <w:sdtEndPr/>
      <w:sdtContent>
        <w:p w14:paraId="4DF4327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225008B" w14:textId="77777777" w:rsidTr="00D66A52">
        <w:tc>
          <w:tcPr>
            <w:tcW w:w="9355" w:type="dxa"/>
          </w:tcPr>
          <w:p w14:paraId="2C40775D" w14:textId="77777777" w:rsidR="001D0BF1" w:rsidRPr="00CF1A49" w:rsidRDefault="00944CF9" w:rsidP="001D0BF1">
            <w:pPr>
              <w:pStyle w:val="Heading3"/>
              <w:contextualSpacing w:val="0"/>
              <w:outlineLvl w:val="2"/>
            </w:pPr>
            <w:r>
              <w:t>april</w:t>
            </w:r>
            <w:r w:rsidR="001D0BF1" w:rsidRPr="00CF1A49">
              <w:t xml:space="preserve"> </w:t>
            </w:r>
            <w:r>
              <w:t>2019</w:t>
            </w:r>
          </w:p>
          <w:p w14:paraId="403001DA" w14:textId="77777777" w:rsidR="001D0BF1" w:rsidRPr="00CF1A49" w:rsidRDefault="00944CF9" w:rsidP="001D0BF1">
            <w:pPr>
              <w:pStyle w:val="Heading2"/>
              <w:contextualSpacing w:val="0"/>
              <w:outlineLvl w:val="1"/>
            </w:pPr>
            <w:r>
              <w:t>B.Tech.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abes engineering college</w:t>
            </w:r>
            <w:r w:rsidR="00753DAC">
              <w:rPr>
                <w:rStyle w:val="SubtleReference"/>
              </w:rPr>
              <w:t>, Ghaziabad</w:t>
            </w:r>
          </w:p>
          <w:p w14:paraId="0CC3E496" w14:textId="77777777" w:rsidR="007538DC" w:rsidRPr="00CF1A49" w:rsidRDefault="00944CF9" w:rsidP="007538DC">
            <w:pPr>
              <w:contextualSpacing w:val="0"/>
            </w:pPr>
            <w:r>
              <w:t>Computer Science and Engineering with CGPA of 6.6</w:t>
            </w:r>
          </w:p>
        </w:tc>
      </w:tr>
      <w:tr w:rsidR="00F61DF9" w:rsidRPr="00CF1A49" w14:paraId="116B75E6" w14:textId="77777777" w:rsidTr="00F61DF9">
        <w:tc>
          <w:tcPr>
            <w:tcW w:w="9355" w:type="dxa"/>
            <w:tcMar>
              <w:top w:w="216" w:type="dxa"/>
            </w:tcMar>
          </w:tcPr>
          <w:p w14:paraId="7092BB38" w14:textId="77777777" w:rsidR="00F61DF9" w:rsidRPr="00CF1A49" w:rsidRDefault="00944CF9" w:rsidP="00F61DF9">
            <w:pPr>
              <w:pStyle w:val="Heading3"/>
              <w:contextualSpacing w:val="0"/>
              <w:outlineLvl w:val="2"/>
            </w:pPr>
            <w:r>
              <w:t>april</w:t>
            </w:r>
            <w:r w:rsidR="00F61DF9" w:rsidRPr="00CF1A49">
              <w:t xml:space="preserve"> </w:t>
            </w:r>
            <w:r>
              <w:t>2014</w:t>
            </w:r>
          </w:p>
          <w:p w14:paraId="482554AB" w14:textId="77777777" w:rsidR="00F61DF9" w:rsidRPr="00CF1A49" w:rsidRDefault="00944CF9" w:rsidP="00F61DF9">
            <w:pPr>
              <w:pStyle w:val="Heading2"/>
              <w:contextualSpacing w:val="0"/>
              <w:outlineLvl w:val="1"/>
            </w:pPr>
            <w:r>
              <w:t>12</w:t>
            </w:r>
            <w:r w:rsidRPr="00944CF9">
              <w:rPr>
                <w:vertAlign w:val="superscript"/>
              </w:rPr>
              <w:t>th</w:t>
            </w:r>
            <w:r>
              <w:t xml:space="preserve"> standard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Jai academy</w:t>
            </w:r>
            <w:r w:rsidR="00753DAC">
              <w:rPr>
                <w:rStyle w:val="SubtleReference"/>
              </w:rPr>
              <w:t>, jhansi</w:t>
            </w:r>
          </w:p>
          <w:p w14:paraId="5B2E11BD" w14:textId="77777777" w:rsidR="00F61DF9" w:rsidRDefault="00944CF9" w:rsidP="00F61DF9">
            <w:r>
              <w:t>C</w:t>
            </w:r>
            <w:r w:rsidR="00753DAC">
              <w:t>.</w:t>
            </w:r>
            <w:r>
              <w:t>B</w:t>
            </w:r>
            <w:r w:rsidR="00753DAC">
              <w:t>.</w:t>
            </w:r>
            <w:r>
              <w:t>S</w:t>
            </w:r>
            <w:r w:rsidR="00753DAC">
              <w:t>.</w:t>
            </w:r>
            <w:r>
              <w:t>E</w:t>
            </w:r>
            <w:r w:rsidR="00753DAC">
              <w:t>. with aggregate percentage of 89.00%.</w:t>
            </w:r>
          </w:p>
        </w:tc>
      </w:tr>
    </w:tbl>
    <w:p w14:paraId="6296C428" w14:textId="77777777" w:rsidR="00B51D1B" w:rsidRPr="006E1507" w:rsidRDefault="00B51D1B" w:rsidP="002D30D0"/>
    <w:sectPr w:rsidR="00B51D1B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13810" w14:textId="77777777" w:rsidR="00800901" w:rsidRDefault="00800901" w:rsidP="0068194B">
      <w:r>
        <w:separator/>
      </w:r>
    </w:p>
    <w:p w14:paraId="5D80866B" w14:textId="77777777" w:rsidR="00800901" w:rsidRDefault="00800901"/>
    <w:p w14:paraId="26B19116" w14:textId="77777777" w:rsidR="00800901" w:rsidRDefault="00800901"/>
  </w:endnote>
  <w:endnote w:type="continuationSeparator" w:id="0">
    <w:p w14:paraId="7C3F9B39" w14:textId="77777777" w:rsidR="00800901" w:rsidRDefault="00800901" w:rsidP="0068194B">
      <w:r>
        <w:continuationSeparator/>
      </w:r>
    </w:p>
    <w:p w14:paraId="2F32D02C" w14:textId="77777777" w:rsidR="00800901" w:rsidRDefault="00800901"/>
    <w:p w14:paraId="4B68E234" w14:textId="77777777" w:rsidR="00800901" w:rsidRDefault="008009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EAD3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A9D69" w14:textId="77777777" w:rsidR="00800901" w:rsidRDefault="00800901" w:rsidP="0068194B">
      <w:r>
        <w:separator/>
      </w:r>
    </w:p>
    <w:p w14:paraId="7F1584D4" w14:textId="77777777" w:rsidR="00800901" w:rsidRDefault="00800901"/>
    <w:p w14:paraId="7795C85A" w14:textId="77777777" w:rsidR="00800901" w:rsidRDefault="00800901"/>
  </w:footnote>
  <w:footnote w:type="continuationSeparator" w:id="0">
    <w:p w14:paraId="107BBFB5" w14:textId="77777777" w:rsidR="00800901" w:rsidRDefault="00800901" w:rsidP="0068194B">
      <w:r>
        <w:continuationSeparator/>
      </w:r>
    </w:p>
    <w:p w14:paraId="76762C69" w14:textId="77777777" w:rsidR="00800901" w:rsidRDefault="00800901"/>
    <w:p w14:paraId="2E92B80C" w14:textId="77777777" w:rsidR="00800901" w:rsidRDefault="008009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59EB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56D23E" wp14:editId="5CCC7C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5E498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4D"/>
    <w:rsid w:val="000001EF"/>
    <w:rsid w:val="00007322"/>
    <w:rsid w:val="00007728"/>
    <w:rsid w:val="00024584"/>
    <w:rsid w:val="00024730"/>
    <w:rsid w:val="00043EC1"/>
    <w:rsid w:val="00055E95"/>
    <w:rsid w:val="00066F4D"/>
    <w:rsid w:val="0007021F"/>
    <w:rsid w:val="000872F7"/>
    <w:rsid w:val="000B2BA5"/>
    <w:rsid w:val="000C2D8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2226"/>
    <w:rsid w:val="00203573"/>
    <w:rsid w:val="0020597D"/>
    <w:rsid w:val="00213B4C"/>
    <w:rsid w:val="002167A4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36B"/>
    <w:rsid w:val="002B3FC8"/>
    <w:rsid w:val="002D23C5"/>
    <w:rsid w:val="002D30D0"/>
    <w:rsid w:val="002D6137"/>
    <w:rsid w:val="002E7E61"/>
    <w:rsid w:val="002F05E5"/>
    <w:rsid w:val="002F254D"/>
    <w:rsid w:val="002F30E4"/>
    <w:rsid w:val="00307140"/>
    <w:rsid w:val="00315C38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10B8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7980"/>
    <w:rsid w:val="004B06EB"/>
    <w:rsid w:val="004B6AD0"/>
    <w:rsid w:val="004C2D5D"/>
    <w:rsid w:val="004C33E1"/>
    <w:rsid w:val="004E01EB"/>
    <w:rsid w:val="004E2794"/>
    <w:rsid w:val="004F5CAD"/>
    <w:rsid w:val="00510392"/>
    <w:rsid w:val="00513E2A"/>
    <w:rsid w:val="00527870"/>
    <w:rsid w:val="00566A35"/>
    <w:rsid w:val="0056701E"/>
    <w:rsid w:val="005740D7"/>
    <w:rsid w:val="005A0F26"/>
    <w:rsid w:val="005A1B10"/>
    <w:rsid w:val="005A6850"/>
    <w:rsid w:val="005B1B1B"/>
    <w:rsid w:val="005B30BC"/>
    <w:rsid w:val="005C5932"/>
    <w:rsid w:val="005D3CA7"/>
    <w:rsid w:val="005D4CC1"/>
    <w:rsid w:val="005F4B91"/>
    <w:rsid w:val="005F55D2"/>
    <w:rsid w:val="0062312F"/>
    <w:rsid w:val="00625F2C"/>
    <w:rsid w:val="00655355"/>
    <w:rsid w:val="006618E9"/>
    <w:rsid w:val="0068194B"/>
    <w:rsid w:val="00692703"/>
    <w:rsid w:val="006A1962"/>
    <w:rsid w:val="006B33C8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3DAC"/>
    <w:rsid w:val="00757803"/>
    <w:rsid w:val="0079206B"/>
    <w:rsid w:val="00796076"/>
    <w:rsid w:val="007C0566"/>
    <w:rsid w:val="007C3044"/>
    <w:rsid w:val="007C5F14"/>
    <w:rsid w:val="007C606B"/>
    <w:rsid w:val="007E6A61"/>
    <w:rsid w:val="00800901"/>
    <w:rsid w:val="00801140"/>
    <w:rsid w:val="00803404"/>
    <w:rsid w:val="00825DAE"/>
    <w:rsid w:val="00834955"/>
    <w:rsid w:val="00855B59"/>
    <w:rsid w:val="00857E3D"/>
    <w:rsid w:val="00860461"/>
    <w:rsid w:val="0086487C"/>
    <w:rsid w:val="00870B20"/>
    <w:rsid w:val="00872D9D"/>
    <w:rsid w:val="008829F8"/>
    <w:rsid w:val="00885897"/>
    <w:rsid w:val="008A6538"/>
    <w:rsid w:val="008A6683"/>
    <w:rsid w:val="008B0101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CF9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0CC4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215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5102"/>
    <w:rsid w:val="00CD323D"/>
    <w:rsid w:val="00CE4030"/>
    <w:rsid w:val="00CE64B3"/>
    <w:rsid w:val="00CF1A49"/>
    <w:rsid w:val="00CF2C80"/>
    <w:rsid w:val="00D0630C"/>
    <w:rsid w:val="00D243A9"/>
    <w:rsid w:val="00D305E5"/>
    <w:rsid w:val="00D37CD3"/>
    <w:rsid w:val="00D421F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300E"/>
    <w:rsid w:val="00E85A87"/>
    <w:rsid w:val="00E85B4A"/>
    <w:rsid w:val="00E9528E"/>
    <w:rsid w:val="00EA5099"/>
    <w:rsid w:val="00EB10E7"/>
    <w:rsid w:val="00EC1351"/>
    <w:rsid w:val="00EC4CBF"/>
    <w:rsid w:val="00EE2CA8"/>
    <w:rsid w:val="00EF17E8"/>
    <w:rsid w:val="00EF51D9"/>
    <w:rsid w:val="00EF6941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0A3B"/>
  <w15:chartTrackingRefBased/>
  <w15:docId w15:val="{5E740A4E-18DA-44CD-8CE0-486CB4CF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F5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0times.com/widget" TargetMode="External"/><Relationship Id="rId13" Type="http://schemas.openxmlformats.org/officeDocument/2006/relationships/hyperlink" Target="https://github.com/redb17/forum-web-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10times.com/events" TargetMode="External"/><Relationship Id="rId12" Type="http://schemas.openxmlformats.org/officeDocument/2006/relationships/hyperlink" Target="github.com/redb17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opstalk.com/user/profile/redb1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dechef.com/users/redb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hackerrank.com/redb17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db17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F74A7D117049B088715D611CC6D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2D36-9FFF-4847-96DA-4517169AECF3}"/>
      </w:docPartPr>
      <w:docPartBody>
        <w:p w:rsidR="00F715C8" w:rsidRDefault="00B93BD2">
          <w:pPr>
            <w:pStyle w:val="1EF74A7D117049B088715D611CC6D51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FD"/>
    <w:rsid w:val="001442C6"/>
    <w:rsid w:val="005A51A9"/>
    <w:rsid w:val="005B5EFD"/>
    <w:rsid w:val="005E1CF5"/>
    <w:rsid w:val="00765C90"/>
    <w:rsid w:val="00B93BD2"/>
    <w:rsid w:val="00BA44F9"/>
    <w:rsid w:val="00D56568"/>
    <w:rsid w:val="00DB4609"/>
    <w:rsid w:val="00E85576"/>
    <w:rsid w:val="00F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906E0027E4353A3B2EFF903207996">
    <w:name w:val="098906E0027E4353A3B2EFF90320799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945F9BE5D114681BB117C9FA0D3AA4A">
    <w:name w:val="D945F9BE5D114681BB117C9FA0D3AA4A"/>
  </w:style>
  <w:style w:type="paragraph" w:customStyle="1" w:styleId="C4FB2F19242948B9835A497C700A83A5">
    <w:name w:val="C4FB2F19242948B9835A497C700A83A5"/>
  </w:style>
  <w:style w:type="paragraph" w:customStyle="1" w:styleId="44560A54F854430DB1667A0E951C0C56">
    <w:name w:val="44560A54F854430DB1667A0E951C0C56"/>
  </w:style>
  <w:style w:type="paragraph" w:customStyle="1" w:styleId="6647177A64D24F229B0D3B169C736878">
    <w:name w:val="6647177A64D24F229B0D3B169C736878"/>
  </w:style>
  <w:style w:type="paragraph" w:customStyle="1" w:styleId="AE256D534DC84675A0785B230A82126A">
    <w:name w:val="AE256D534DC84675A0785B230A82126A"/>
  </w:style>
  <w:style w:type="paragraph" w:customStyle="1" w:styleId="9B0E4DEDE26047C08F140D84659B91C3">
    <w:name w:val="9B0E4DEDE26047C08F140D84659B91C3"/>
  </w:style>
  <w:style w:type="paragraph" w:customStyle="1" w:styleId="37846C818D4248FC997CE07CA365C1A0">
    <w:name w:val="37846C818D4248FC997CE07CA365C1A0"/>
  </w:style>
  <w:style w:type="paragraph" w:customStyle="1" w:styleId="7D4F7E42D2034EF19478339D1831268D">
    <w:name w:val="7D4F7E42D2034EF19478339D1831268D"/>
  </w:style>
  <w:style w:type="paragraph" w:customStyle="1" w:styleId="0DF6F5AA16BA406098613270C58F3910">
    <w:name w:val="0DF6F5AA16BA406098613270C58F3910"/>
  </w:style>
  <w:style w:type="paragraph" w:customStyle="1" w:styleId="50E270BD72CE4E61943494BBE9159F40">
    <w:name w:val="50E270BD72CE4E61943494BBE9159F40"/>
  </w:style>
  <w:style w:type="paragraph" w:customStyle="1" w:styleId="053227E7CDBA497EA030033FCFFC1446">
    <w:name w:val="053227E7CDBA497EA030033FCFFC1446"/>
  </w:style>
  <w:style w:type="paragraph" w:customStyle="1" w:styleId="CA64E899D60C461AA17ECAD0CB286D4A">
    <w:name w:val="CA64E899D60C461AA17ECAD0CB286D4A"/>
  </w:style>
  <w:style w:type="paragraph" w:customStyle="1" w:styleId="B0D45E4C7BF8407FBE05554458B1085D">
    <w:name w:val="B0D45E4C7BF8407FBE05554458B1085D"/>
  </w:style>
  <w:style w:type="paragraph" w:customStyle="1" w:styleId="680C5D143A3C4FEF8E224274E267D3DD">
    <w:name w:val="680C5D143A3C4FEF8E224274E267D3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242098359D64F29A57D05A3EAF0B484">
    <w:name w:val="0242098359D64F29A57D05A3EAF0B484"/>
  </w:style>
  <w:style w:type="paragraph" w:customStyle="1" w:styleId="BC6367C8AF6041D2984D9CE4E594F3E4">
    <w:name w:val="BC6367C8AF6041D2984D9CE4E594F3E4"/>
  </w:style>
  <w:style w:type="paragraph" w:customStyle="1" w:styleId="39771CD4ABD54D92B5DB8749D78A3F1B">
    <w:name w:val="39771CD4ABD54D92B5DB8749D78A3F1B"/>
  </w:style>
  <w:style w:type="paragraph" w:customStyle="1" w:styleId="0EEF9E97DD154950A89B4E62FEA040B4">
    <w:name w:val="0EEF9E97DD154950A89B4E62FEA040B4"/>
  </w:style>
  <w:style w:type="paragraph" w:customStyle="1" w:styleId="0B81C71E00424C3197934D398E95C603">
    <w:name w:val="0B81C71E00424C3197934D398E95C603"/>
  </w:style>
  <w:style w:type="paragraph" w:customStyle="1" w:styleId="E7D9C364060D438ABB774E8690A39B12">
    <w:name w:val="E7D9C364060D438ABB774E8690A39B12"/>
  </w:style>
  <w:style w:type="paragraph" w:customStyle="1" w:styleId="8098972D1A61426BBE9B2F72A6FD9719">
    <w:name w:val="8098972D1A61426BBE9B2F72A6FD9719"/>
  </w:style>
  <w:style w:type="paragraph" w:customStyle="1" w:styleId="1EF74A7D117049B088715D611CC6D515">
    <w:name w:val="1EF74A7D117049B088715D611CC6D515"/>
  </w:style>
  <w:style w:type="paragraph" w:customStyle="1" w:styleId="FE8D4D08C81A4A08B64921140453659D">
    <w:name w:val="FE8D4D08C81A4A08B64921140453659D"/>
  </w:style>
  <w:style w:type="paragraph" w:customStyle="1" w:styleId="ACD7283D582C496094B94C6CC5871BA1">
    <w:name w:val="ACD7283D582C496094B94C6CC5871BA1"/>
  </w:style>
  <w:style w:type="paragraph" w:customStyle="1" w:styleId="D352F5DBE5924FF88426263C5CB19D6A">
    <w:name w:val="D352F5DBE5924FF88426263C5CB19D6A"/>
  </w:style>
  <w:style w:type="paragraph" w:customStyle="1" w:styleId="12F38D04DDA04F7293334E024FFFBFE5">
    <w:name w:val="12F38D04DDA04F7293334E024FFFBFE5"/>
  </w:style>
  <w:style w:type="paragraph" w:customStyle="1" w:styleId="438FB1F959644F318176DC988A1B0DFC">
    <w:name w:val="438FB1F959644F318176DC988A1B0DFC"/>
  </w:style>
  <w:style w:type="paragraph" w:customStyle="1" w:styleId="230F02A7B3684871B0EAE07B36E88BDC">
    <w:name w:val="230F02A7B3684871B0EAE07B36E88BDC"/>
  </w:style>
  <w:style w:type="paragraph" w:customStyle="1" w:styleId="5EB83E1D7D7248DAAA1CBEC867E036C2">
    <w:name w:val="5EB83E1D7D7248DAAA1CBEC867E036C2"/>
  </w:style>
  <w:style w:type="paragraph" w:customStyle="1" w:styleId="B304D6DA8CF14C8286AB5CABD7799059">
    <w:name w:val="B304D6DA8CF14C8286AB5CABD7799059"/>
  </w:style>
  <w:style w:type="paragraph" w:customStyle="1" w:styleId="0C0DC4A6EAA34C7594BBF8EE00327001">
    <w:name w:val="0C0DC4A6EAA34C7594BBF8EE00327001"/>
  </w:style>
  <w:style w:type="paragraph" w:customStyle="1" w:styleId="73FB8B015AEE4430971A5037728600F8">
    <w:name w:val="73FB8B015AEE4430971A5037728600F8"/>
  </w:style>
  <w:style w:type="paragraph" w:customStyle="1" w:styleId="628082A24719416BA6CC462E26468A44">
    <w:name w:val="628082A24719416BA6CC462E26468A44"/>
  </w:style>
  <w:style w:type="paragraph" w:customStyle="1" w:styleId="E91D22B82F4B4923A524EC3AFCF1F4D2">
    <w:name w:val="E91D22B82F4B4923A524EC3AFCF1F4D2"/>
  </w:style>
  <w:style w:type="paragraph" w:customStyle="1" w:styleId="7BDC513F11B0453B97445FEAA8F669B8">
    <w:name w:val="7BDC513F11B0453B97445FEAA8F669B8"/>
  </w:style>
  <w:style w:type="paragraph" w:customStyle="1" w:styleId="90B54121D2D8496EA7C27EBE93137CEE">
    <w:name w:val="90B54121D2D8496EA7C27EBE93137CEE"/>
  </w:style>
  <w:style w:type="paragraph" w:customStyle="1" w:styleId="679E11A42A4B4E6F8FA827C08F8840C2">
    <w:name w:val="679E11A42A4B4E6F8FA827C08F8840C2"/>
  </w:style>
  <w:style w:type="paragraph" w:customStyle="1" w:styleId="474628AB3B7942958730B4740D135CD6">
    <w:name w:val="474628AB3B7942958730B4740D135CD6"/>
  </w:style>
  <w:style w:type="paragraph" w:customStyle="1" w:styleId="D5DCFA41381F422C8541DAE70C1B69B5">
    <w:name w:val="D5DCFA41381F422C8541DAE70C1B69B5"/>
  </w:style>
  <w:style w:type="paragraph" w:customStyle="1" w:styleId="5E62B4EC86AA420784B606D9D17AC24E">
    <w:name w:val="5E62B4EC86AA420784B606D9D17AC24E"/>
  </w:style>
  <w:style w:type="paragraph" w:customStyle="1" w:styleId="5FA0709794A14DF5A4BAE7668EA7D146">
    <w:name w:val="5FA0709794A14DF5A4BAE7668EA7D146"/>
    <w:rsid w:val="005B5EFD"/>
  </w:style>
  <w:style w:type="paragraph" w:customStyle="1" w:styleId="F141765A522241E89DD42585800D8BBD">
    <w:name w:val="F141765A522241E89DD42585800D8BBD"/>
    <w:rsid w:val="005B5EFD"/>
  </w:style>
  <w:style w:type="paragraph" w:customStyle="1" w:styleId="1172067A2A93489192D2A841F9A0D7BE">
    <w:name w:val="1172067A2A93489192D2A841F9A0D7BE"/>
    <w:rsid w:val="005B5EFD"/>
  </w:style>
  <w:style w:type="paragraph" w:customStyle="1" w:styleId="6CDF5558C6F841E684515DA5A0D0A07A">
    <w:name w:val="6CDF5558C6F841E684515DA5A0D0A07A"/>
    <w:rsid w:val="005B5EFD"/>
  </w:style>
  <w:style w:type="paragraph" w:customStyle="1" w:styleId="019249294E1E45EB94F72532B62C3F0F">
    <w:name w:val="019249294E1E45EB94F72532B62C3F0F"/>
    <w:rsid w:val="005B5EFD"/>
  </w:style>
  <w:style w:type="paragraph" w:customStyle="1" w:styleId="869911D834A840849051BA41848961C0">
    <w:name w:val="869911D834A840849051BA41848961C0"/>
    <w:rsid w:val="005B5EFD"/>
  </w:style>
  <w:style w:type="paragraph" w:customStyle="1" w:styleId="90DAA0EED65D442E8DF726D15EE415C9">
    <w:name w:val="90DAA0EED65D442E8DF726D15EE415C9"/>
    <w:rsid w:val="005B5EFD"/>
  </w:style>
  <w:style w:type="paragraph" w:customStyle="1" w:styleId="67FC9E1F0FF447B587907819C264BCF9">
    <w:name w:val="67FC9E1F0FF447B587907819C264BCF9"/>
    <w:rsid w:val="00144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142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redb17</dc:creator>
  <cp:keywords/>
  <dc:description/>
  <cp:lastModifiedBy>Rahul Sahu</cp:lastModifiedBy>
  <cp:revision>15</cp:revision>
  <dcterms:created xsi:type="dcterms:W3CDTF">2018-10-03T05:22:00Z</dcterms:created>
  <dcterms:modified xsi:type="dcterms:W3CDTF">2018-12-09T11:42:00Z</dcterms:modified>
  <cp:category/>
</cp:coreProperties>
</file>